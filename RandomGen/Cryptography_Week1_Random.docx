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BB6" w:rsidRDefault="00893BB6" w:rsidP="008A3F86"/>
    <w:p w:rsidR="00893BB6" w:rsidRDefault="00893BB6" w:rsidP="008A3F86">
      <w:r>
        <w:t xml:space="preserve">BURP SUITE RANDOM NUMBER </w:t>
      </w:r>
      <w:r w:rsidR="00651FAE">
        <w:t>SEQUENCER AN</w:t>
      </w:r>
      <w:r>
        <w:t>ALYZER:</w:t>
      </w:r>
    </w:p>
    <w:p w:rsidR="00094673" w:rsidRDefault="00893BB6" w:rsidP="00893BB6">
      <w:pPr>
        <w:tabs>
          <w:tab w:val="left" w:pos="1365"/>
        </w:tabs>
      </w:pPr>
      <w:r>
        <w:tab/>
      </w:r>
    </w:p>
    <w:p w:rsidR="00C447D7" w:rsidRDefault="00C447D7" w:rsidP="00893BB6">
      <w:pPr>
        <w:tabs>
          <w:tab w:val="left" w:pos="1365"/>
        </w:tabs>
      </w:pPr>
    </w:p>
    <w:p w:rsidR="00893BB6" w:rsidRDefault="00893BB6" w:rsidP="00893BB6">
      <w:pPr>
        <w:pStyle w:val="ListParagraph"/>
        <w:numPr>
          <w:ilvl w:val="0"/>
          <w:numId w:val="22"/>
        </w:numPr>
        <w:tabs>
          <w:tab w:val="left" w:pos="1365"/>
        </w:tabs>
      </w:pPr>
      <w:r>
        <w:t>STANDARD LIBRARY MODEL</w:t>
      </w:r>
      <w:r w:rsidR="00C447D7">
        <w:t xml:space="preserve"> :</w:t>
      </w:r>
    </w:p>
    <w:p w:rsidR="00893BB6" w:rsidRPr="00893BB6" w:rsidRDefault="00893BB6" w:rsidP="00893BB6"/>
    <w:p w:rsidR="00893BB6" w:rsidRPr="00893BB6" w:rsidRDefault="00893BB6" w:rsidP="00893BB6"/>
    <w:p w:rsidR="00893BB6" w:rsidRPr="00893BB6" w:rsidRDefault="00893BB6" w:rsidP="00893BB6"/>
    <w:p w:rsidR="00893BB6" w:rsidRPr="00893BB6" w:rsidRDefault="00893BB6" w:rsidP="00893BB6"/>
    <w:p w:rsidR="00893BB6" w:rsidRPr="00893BB6" w:rsidRDefault="00C447D7" w:rsidP="00893BB6">
      <w:r>
        <w:rPr>
          <w:noProof/>
        </w:rPr>
        <w:drawing>
          <wp:anchor distT="0" distB="0" distL="114300" distR="114300" simplePos="0" relativeHeight="251658240" behindDoc="0" locked="0" layoutInCell="1" allowOverlap="1" wp14:anchorId="06784636" wp14:editId="4F2A326D">
            <wp:simplePos x="0" y="0"/>
            <wp:positionH relativeFrom="margin">
              <wp:align>right</wp:align>
            </wp:positionH>
            <wp:positionV relativeFrom="paragraph">
              <wp:posOffset>43815</wp:posOffset>
            </wp:positionV>
            <wp:extent cx="6848475" cy="3724275"/>
            <wp:effectExtent l="0" t="0" r="9525" b="9525"/>
            <wp:wrapNone/>
            <wp:docPr id="4" name="Picture 4" descr="E:\Pictures\Selection_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ictures\Selection_0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93BB6" w:rsidRPr="00893BB6" w:rsidRDefault="00893BB6" w:rsidP="00893BB6"/>
    <w:p w:rsidR="00893BB6" w:rsidRPr="00893BB6" w:rsidRDefault="00893BB6" w:rsidP="00893BB6"/>
    <w:p w:rsidR="00893BB6" w:rsidRPr="00893BB6" w:rsidRDefault="00893BB6" w:rsidP="00893BB6"/>
    <w:p w:rsidR="00893BB6" w:rsidRPr="00893BB6" w:rsidRDefault="00893BB6" w:rsidP="00893BB6"/>
    <w:p w:rsidR="00893BB6" w:rsidRPr="00893BB6" w:rsidRDefault="00893BB6" w:rsidP="00893BB6"/>
    <w:p w:rsidR="00893BB6" w:rsidRPr="00893BB6" w:rsidRDefault="00893BB6" w:rsidP="00893BB6"/>
    <w:p w:rsidR="00893BB6" w:rsidRPr="00893BB6" w:rsidRDefault="00893BB6" w:rsidP="00893BB6"/>
    <w:p w:rsidR="00893BB6" w:rsidRPr="00893BB6" w:rsidRDefault="00893BB6" w:rsidP="00893BB6"/>
    <w:p w:rsidR="00893BB6" w:rsidRPr="00893BB6" w:rsidRDefault="00893BB6" w:rsidP="00893BB6"/>
    <w:p w:rsidR="00893BB6" w:rsidRPr="00893BB6" w:rsidRDefault="00893BB6" w:rsidP="00893BB6"/>
    <w:p w:rsidR="00893BB6" w:rsidRPr="00893BB6" w:rsidRDefault="00893BB6" w:rsidP="00893BB6"/>
    <w:p w:rsidR="00893BB6" w:rsidRPr="00893BB6" w:rsidRDefault="00893BB6" w:rsidP="00893BB6"/>
    <w:p w:rsidR="00893BB6" w:rsidRPr="00893BB6" w:rsidRDefault="00893BB6" w:rsidP="00893BB6"/>
    <w:p w:rsidR="00893BB6" w:rsidRPr="00893BB6" w:rsidRDefault="00893BB6" w:rsidP="00893BB6"/>
    <w:p w:rsidR="00893BB6" w:rsidRPr="00893BB6" w:rsidRDefault="00893BB6" w:rsidP="00893BB6"/>
    <w:p w:rsidR="00893BB6" w:rsidRPr="00893BB6" w:rsidRDefault="00893BB6" w:rsidP="00893BB6"/>
    <w:p w:rsidR="00893BB6" w:rsidRDefault="00893BB6" w:rsidP="00893BB6"/>
    <w:p w:rsidR="00893BB6" w:rsidRPr="00893BB6" w:rsidRDefault="00893BB6" w:rsidP="00893BB6"/>
    <w:p w:rsidR="00893BB6" w:rsidRPr="00893BB6" w:rsidRDefault="00893BB6" w:rsidP="00893BB6"/>
    <w:p w:rsidR="00893BB6" w:rsidRDefault="00893BB6" w:rsidP="00893BB6"/>
    <w:p w:rsidR="00893BB6" w:rsidRDefault="00893BB6" w:rsidP="00893BB6">
      <w:pPr>
        <w:ind w:firstLine="720"/>
      </w:pPr>
    </w:p>
    <w:p w:rsidR="00893BB6" w:rsidRDefault="00893BB6" w:rsidP="00893BB6">
      <w:pPr>
        <w:ind w:firstLine="720"/>
      </w:pPr>
    </w:p>
    <w:p w:rsidR="00893BB6" w:rsidRDefault="00893BB6" w:rsidP="00893BB6">
      <w:pPr>
        <w:ind w:firstLine="720"/>
      </w:pPr>
    </w:p>
    <w:p w:rsidR="00893BB6" w:rsidRDefault="00893BB6" w:rsidP="00893BB6">
      <w:pPr>
        <w:ind w:firstLine="720"/>
      </w:pPr>
    </w:p>
    <w:p w:rsidR="00893BB6" w:rsidRDefault="00893BB6" w:rsidP="00893BB6">
      <w:pPr>
        <w:ind w:firstLine="720"/>
      </w:pPr>
    </w:p>
    <w:p w:rsidR="00893BB6" w:rsidRDefault="00893BB6" w:rsidP="00893BB6">
      <w:pPr>
        <w:ind w:firstLine="720"/>
      </w:pPr>
    </w:p>
    <w:p w:rsidR="00893BB6" w:rsidRDefault="00893BB6" w:rsidP="00893BB6">
      <w:pPr>
        <w:ind w:firstLine="720"/>
      </w:pPr>
    </w:p>
    <w:p w:rsidR="00893BB6" w:rsidRDefault="00893BB6" w:rsidP="00893BB6">
      <w:pPr>
        <w:ind w:firstLine="720"/>
      </w:pPr>
    </w:p>
    <w:p w:rsidR="00893BB6" w:rsidRDefault="00893BB6" w:rsidP="00893BB6">
      <w:pPr>
        <w:ind w:firstLine="720"/>
      </w:pPr>
    </w:p>
    <w:p w:rsidR="00893BB6" w:rsidRDefault="00893BB6" w:rsidP="00893BB6">
      <w:pPr>
        <w:ind w:firstLine="720"/>
      </w:pPr>
    </w:p>
    <w:p w:rsidR="00893BB6" w:rsidRDefault="00893BB6" w:rsidP="00893BB6">
      <w:pPr>
        <w:ind w:firstLine="720"/>
      </w:pPr>
    </w:p>
    <w:p w:rsidR="00893BB6" w:rsidRDefault="00893BB6" w:rsidP="00893BB6">
      <w:pPr>
        <w:ind w:firstLine="720"/>
      </w:pPr>
    </w:p>
    <w:p w:rsidR="00893BB6" w:rsidRDefault="00893BB6" w:rsidP="00893BB6">
      <w:pPr>
        <w:ind w:firstLine="720"/>
      </w:pPr>
    </w:p>
    <w:p w:rsidR="00893BB6" w:rsidRDefault="00AF7AEA" w:rsidP="00AF7AEA">
      <w:r>
        <w:t>2. MONTE CARLO METHOD</w:t>
      </w:r>
    </w:p>
    <w:p w:rsidR="00893BB6" w:rsidRDefault="00893BB6" w:rsidP="00893BB6">
      <w:pPr>
        <w:ind w:firstLine="720"/>
      </w:pPr>
    </w:p>
    <w:p w:rsidR="00893BB6" w:rsidRDefault="00893BB6" w:rsidP="00893BB6">
      <w:pPr>
        <w:ind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62EE63" wp14:editId="6F6053E2">
            <wp:simplePos x="0" y="0"/>
            <wp:positionH relativeFrom="column">
              <wp:posOffset>28575</wp:posOffset>
            </wp:positionH>
            <wp:positionV relativeFrom="paragraph">
              <wp:posOffset>381635</wp:posOffset>
            </wp:positionV>
            <wp:extent cx="6848475" cy="3733800"/>
            <wp:effectExtent l="0" t="0" r="9525" b="0"/>
            <wp:wrapNone/>
            <wp:docPr id="5" name="Picture 5" descr="E:\Pictures\Selection_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ictures\Selection_0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93BB6" w:rsidRPr="00893BB6" w:rsidRDefault="00893BB6" w:rsidP="00893BB6"/>
    <w:p w:rsidR="00893BB6" w:rsidRPr="00893BB6" w:rsidRDefault="00893BB6" w:rsidP="00893BB6"/>
    <w:p w:rsidR="00893BB6" w:rsidRPr="00893BB6" w:rsidRDefault="00893BB6" w:rsidP="00893BB6"/>
    <w:p w:rsidR="00893BB6" w:rsidRPr="00893BB6" w:rsidRDefault="00893BB6" w:rsidP="00893BB6"/>
    <w:p w:rsidR="00893BB6" w:rsidRPr="00893BB6" w:rsidRDefault="00893BB6" w:rsidP="00893BB6"/>
    <w:p w:rsidR="00893BB6" w:rsidRPr="00893BB6" w:rsidRDefault="00893BB6" w:rsidP="00893BB6"/>
    <w:p w:rsidR="00893BB6" w:rsidRPr="00893BB6" w:rsidRDefault="00893BB6" w:rsidP="00893BB6"/>
    <w:p w:rsidR="00893BB6" w:rsidRPr="00893BB6" w:rsidRDefault="00893BB6" w:rsidP="00893BB6"/>
    <w:p w:rsidR="00893BB6" w:rsidRPr="00893BB6" w:rsidRDefault="00893BB6" w:rsidP="00893BB6"/>
    <w:p w:rsidR="00893BB6" w:rsidRPr="00893BB6" w:rsidRDefault="00893BB6" w:rsidP="00893BB6"/>
    <w:p w:rsidR="00893BB6" w:rsidRPr="00893BB6" w:rsidRDefault="00893BB6" w:rsidP="00893BB6"/>
    <w:p w:rsidR="00893BB6" w:rsidRPr="00893BB6" w:rsidRDefault="00893BB6" w:rsidP="00893BB6"/>
    <w:p w:rsidR="00893BB6" w:rsidRPr="00893BB6" w:rsidRDefault="00893BB6" w:rsidP="00893BB6"/>
    <w:p w:rsidR="00893BB6" w:rsidRPr="00893BB6" w:rsidRDefault="00893BB6" w:rsidP="00893BB6"/>
    <w:p w:rsidR="00893BB6" w:rsidRPr="00893BB6" w:rsidRDefault="00893BB6" w:rsidP="00893BB6"/>
    <w:p w:rsidR="00893BB6" w:rsidRPr="00893BB6" w:rsidRDefault="00893BB6" w:rsidP="00893BB6"/>
    <w:p w:rsidR="00893BB6" w:rsidRPr="00893BB6" w:rsidRDefault="00893BB6" w:rsidP="00893BB6"/>
    <w:p w:rsidR="00893BB6" w:rsidRPr="00893BB6" w:rsidRDefault="00893BB6" w:rsidP="00893BB6"/>
    <w:p w:rsidR="00893BB6" w:rsidRPr="00893BB6" w:rsidRDefault="00893BB6" w:rsidP="00893BB6"/>
    <w:p w:rsidR="00893BB6" w:rsidRPr="00893BB6" w:rsidRDefault="00893BB6" w:rsidP="00893BB6"/>
    <w:p w:rsidR="00893BB6" w:rsidRDefault="00893BB6" w:rsidP="00893BB6"/>
    <w:p w:rsidR="00893BB6" w:rsidRPr="00893BB6" w:rsidRDefault="00893BB6" w:rsidP="00893BB6"/>
    <w:p w:rsidR="00893BB6" w:rsidRPr="00893BB6" w:rsidRDefault="00893BB6" w:rsidP="00893BB6"/>
    <w:p w:rsidR="00893BB6" w:rsidRDefault="00893BB6" w:rsidP="00893BB6"/>
    <w:p w:rsidR="00893BB6" w:rsidRDefault="00893BB6" w:rsidP="00893BB6">
      <w:pPr>
        <w:tabs>
          <w:tab w:val="left" w:pos="2460"/>
        </w:tabs>
      </w:pPr>
      <w:r>
        <w:tab/>
      </w:r>
    </w:p>
    <w:p w:rsidR="00893BB6" w:rsidRDefault="00893BB6" w:rsidP="00893BB6">
      <w:pPr>
        <w:tabs>
          <w:tab w:val="left" w:pos="2460"/>
        </w:tabs>
      </w:pPr>
    </w:p>
    <w:p w:rsidR="00893BB6" w:rsidRDefault="00893BB6" w:rsidP="00893BB6">
      <w:pPr>
        <w:tabs>
          <w:tab w:val="left" w:pos="2460"/>
        </w:tabs>
      </w:pPr>
    </w:p>
    <w:p w:rsidR="00893BB6" w:rsidRDefault="00893BB6" w:rsidP="00893BB6">
      <w:pPr>
        <w:tabs>
          <w:tab w:val="left" w:pos="2460"/>
        </w:tabs>
      </w:pPr>
    </w:p>
    <w:p w:rsidR="00893BB6" w:rsidRDefault="00893BB6" w:rsidP="00893BB6">
      <w:pPr>
        <w:tabs>
          <w:tab w:val="left" w:pos="2460"/>
        </w:tabs>
      </w:pPr>
    </w:p>
    <w:p w:rsidR="00893BB6" w:rsidRDefault="00893BB6" w:rsidP="00893BB6">
      <w:pPr>
        <w:tabs>
          <w:tab w:val="left" w:pos="2460"/>
        </w:tabs>
      </w:pPr>
    </w:p>
    <w:p w:rsidR="00893BB6" w:rsidRDefault="00893BB6" w:rsidP="00893BB6">
      <w:pPr>
        <w:tabs>
          <w:tab w:val="left" w:pos="2460"/>
        </w:tabs>
      </w:pPr>
    </w:p>
    <w:p w:rsidR="00893BB6" w:rsidRDefault="00893BB6" w:rsidP="00893BB6">
      <w:pPr>
        <w:tabs>
          <w:tab w:val="left" w:pos="2460"/>
        </w:tabs>
      </w:pPr>
    </w:p>
    <w:p w:rsidR="00893BB6" w:rsidRDefault="00893BB6" w:rsidP="00893BB6">
      <w:pPr>
        <w:tabs>
          <w:tab w:val="left" w:pos="2460"/>
        </w:tabs>
      </w:pPr>
    </w:p>
    <w:p w:rsidR="00893BB6" w:rsidRDefault="00893BB6" w:rsidP="00893BB6">
      <w:pPr>
        <w:tabs>
          <w:tab w:val="left" w:pos="2460"/>
        </w:tabs>
      </w:pPr>
    </w:p>
    <w:p w:rsidR="00893BB6" w:rsidRDefault="00893BB6" w:rsidP="00893BB6">
      <w:pPr>
        <w:tabs>
          <w:tab w:val="left" w:pos="2460"/>
        </w:tabs>
      </w:pPr>
    </w:p>
    <w:p w:rsidR="00893BB6" w:rsidRDefault="00893BB6" w:rsidP="00893BB6">
      <w:pPr>
        <w:tabs>
          <w:tab w:val="left" w:pos="2460"/>
        </w:tabs>
      </w:pPr>
    </w:p>
    <w:p w:rsidR="00893BB6" w:rsidRDefault="00893BB6" w:rsidP="00893BB6">
      <w:pPr>
        <w:tabs>
          <w:tab w:val="left" w:pos="2460"/>
        </w:tabs>
      </w:pPr>
    </w:p>
    <w:p w:rsidR="00893BB6" w:rsidRDefault="00815625" w:rsidP="00815625">
      <w:pPr>
        <w:tabs>
          <w:tab w:val="left" w:pos="2460"/>
        </w:tabs>
        <w:ind w:firstLine="720"/>
      </w:pPr>
      <w:r>
        <w:t xml:space="preserve">3: MERSENNE PRIME METHOD: </w:t>
      </w:r>
      <w:bookmarkStart w:id="0" w:name="_GoBack"/>
      <w:bookmarkEnd w:id="0"/>
    </w:p>
    <w:p w:rsidR="00893BB6" w:rsidRDefault="00893BB6" w:rsidP="00893BB6">
      <w:pPr>
        <w:tabs>
          <w:tab w:val="left" w:pos="2460"/>
        </w:tabs>
      </w:pPr>
    </w:p>
    <w:p w:rsidR="00893BB6" w:rsidRDefault="00893BB6" w:rsidP="00893BB6">
      <w:pPr>
        <w:tabs>
          <w:tab w:val="left" w:pos="2460"/>
        </w:tabs>
      </w:pPr>
    </w:p>
    <w:p w:rsidR="00893BB6" w:rsidRPr="00893BB6" w:rsidRDefault="00893BB6" w:rsidP="00893BB6">
      <w:pPr>
        <w:tabs>
          <w:tab w:val="left" w:pos="2460"/>
        </w:tabs>
      </w:pPr>
      <w:r>
        <w:rPr>
          <w:noProof/>
        </w:rPr>
        <w:drawing>
          <wp:inline distT="0" distB="0" distL="0" distR="0">
            <wp:extent cx="6858000" cy="3705225"/>
            <wp:effectExtent l="0" t="0" r="0" b="9525"/>
            <wp:docPr id="6" name="Picture 6" descr="E:\Pictures\Selection_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ictures\Selection_0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3BB6" w:rsidRPr="00893BB6" w:rsidSect="00AA7DD4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06A" w:rsidRDefault="00B1506A" w:rsidP="007128B2">
      <w:r>
        <w:separator/>
      </w:r>
    </w:p>
  </w:endnote>
  <w:endnote w:type="continuationSeparator" w:id="0">
    <w:p w:rsidR="00B1506A" w:rsidRDefault="00B1506A" w:rsidP="0071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07"/>
      <w:gridCol w:w="5393"/>
    </w:tblGrid>
    <w:tr w:rsidR="00E60C42">
      <w:trPr>
        <w:trHeight w:hRule="exact" w:val="115"/>
        <w:jc w:val="center"/>
      </w:trPr>
      <w:tc>
        <w:tcPr>
          <w:tcW w:w="4686" w:type="dxa"/>
          <w:shd w:val="clear" w:color="auto" w:fill="052F61" w:themeFill="accent1"/>
          <w:tcMar>
            <w:top w:w="0" w:type="dxa"/>
            <w:bottom w:w="0" w:type="dxa"/>
          </w:tcMar>
        </w:tcPr>
        <w:p w:rsidR="00E60C42" w:rsidRDefault="00E60C42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052F61" w:themeFill="accent1"/>
          <w:tcMar>
            <w:top w:w="0" w:type="dxa"/>
            <w:bottom w:w="0" w:type="dxa"/>
          </w:tcMar>
        </w:tcPr>
        <w:p w:rsidR="00E60C42" w:rsidRDefault="00E60C42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E60C42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543138909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E60C42" w:rsidRDefault="00893BB6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SRIKANTH 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E60C42" w:rsidRDefault="00E60C42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15625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128B2" w:rsidRDefault="007128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06A" w:rsidRDefault="00B1506A" w:rsidP="007128B2">
      <w:r>
        <w:separator/>
      </w:r>
    </w:p>
  </w:footnote>
  <w:footnote w:type="continuationSeparator" w:id="0">
    <w:p w:rsidR="00B1506A" w:rsidRDefault="00B1506A" w:rsidP="007128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353"/>
      <w:gridCol w:w="1837"/>
      <w:gridCol w:w="257"/>
      <w:gridCol w:w="2353"/>
    </w:tblGrid>
    <w:tr w:rsidR="007A0128" w:rsidTr="00004E0C">
      <w:trPr>
        <w:trHeight w:val="576"/>
        <w:jc w:val="center"/>
      </w:trPr>
      <w:tc>
        <w:tcPr>
          <w:tcW w:w="8190" w:type="dxa"/>
          <w:gridSpan w:val="2"/>
          <w:shd w:val="clear" w:color="auto" w:fill="A50E82" w:themeFill="accent2"/>
          <w:vAlign w:val="center"/>
        </w:tcPr>
        <w:p w:rsidR="007A0128" w:rsidRPr="00655240" w:rsidRDefault="00B1506A" w:rsidP="008A3F86">
          <w:sdt>
            <w:sdtPr>
              <w:rPr>
                <w:b/>
                <w:caps/>
                <w:color w:val="FFFFFF" w:themeColor="background1"/>
                <w:szCs w:val="18"/>
              </w:rPr>
              <w:alias w:val="Title"/>
              <w:tag w:val=""/>
              <w:id w:val="12644607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A3F86">
                <w:rPr>
                  <w:b/>
                  <w:caps/>
                  <w:color w:val="FFFFFF" w:themeColor="background1"/>
                  <w:szCs w:val="18"/>
                </w:rPr>
                <w:t>CRYPTOGRAPHY     WEEK-1</w:t>
              </w:r>
              <w:r w:rsidR="00705BC7">
                <w:rPr>
                  <w:b/>
                  <w:caps/>
                  <w:color w:val="FFFFFF" w:themeColor="background1"/>
                  <w:szCs w:val="18"/>
                </w:rPr>
                <w:t xml:space="preserve">     MODLUE:</w:t>
              </w:r>
            </w:sdtContent>
          </w:sdt>
          <w:r w:rsidR="00705BC7">
            <w:rPr>
              <w:b/>
              <w:caps/>
              <w:color w:val="FFFFFF" w:themeColor="background1"/>
              <w:szCs w:val="18"/>
            </w:rPr>
            <w:t xml:space="preserve"> </w:t>
          </w:r>
          <w:r w:rsidR="008A3F86">
            <w:rPr>
              <w:b/>
              <w:caps/>
              <w:color w:val="FFFFFF" w:themeColor="background1"/>
              <w:szCs w:val="18"/>
            </w:rPr>
            <w:t>RANDOM NUMBERS</w:t>
          </w:r>
        </w:p>
      </w:tc>
      <w:tc>
        <w:tcPr>
          <w:tcW w:w="257" w:type="dxa"/>
          <w:shd w:val="clear" w:color="auto" w:fill="A50E82" w:themeFill="accent2"/>
        </w:tcPr>
        <w:p w:rsidR="007A0128" w:rsidRDefault="007A0128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color w:val="FFFFFF" w:themeColor="background1"/>
              <w:sz w:val="18"/>
              <w:szCs w:val="18"/>
            </w:rPr>
          </w:pPr>
        </w:p>
      </w:tc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 w:fullDate="2015-09-25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353" w:type="dxa"/>
              <w:shd w:val="clear" w:color="auto" w:fill="A50E82" w:themeFill="accent2"/>
              <w:vAlign w:val="center"/>
            </w:tcPr>
            <w:p w:rsidR="007A0128" w:rsidRDefault="008A3F86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09/25/2015</w:t>
              </w:r>
            </w:p>
          </w:tc>
        </w:sdtContent>
      </w:sdt>
    </w:tr>
    <w:tr w:rsidR="007A0128" w:rsidTr="007A0128">
      <w:trPr>
        <w:trHeight w:hRule="exact" w:val="115"/>
        <w:jc w:val="center"/>
      </w:trPr>
      <w:tc>
        <w:tcPr>
          <w:tcW w:w="6353" w:type="dxa"/>
          <w:shd w:val="clear" w:color="auto" w:fill="052F61" w:themeFill="accent1"/>
          <w:tcMar>
            <w:top w:w="0" w:type="dxa"/>
            <w:bottom w:w="0" w:type="dxa"/>
          </w:tcMar>
        </w:tcPr>
        <w:p w:rsidR="007A0128" w:rsidRDefault="007A0128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2094" w:type="dxa"/>
          <w:gridSpan w:val="2"/>
          <w:shd w:val="clear" w:color="auto" w:fill="052F61" w:themeFill="accent1"/>
        </w:tcPr>
        <w:p w:rsidR="007A0128" w:rsidRDefault="007A0128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2353" w:type="dxa"/>
          <w:shd w:val="clear" w:color="auto" w:fill="052F61" w:themeFill="accent1"/>
          <w:tcMar>
            <w:top w:w="0" w:type="dxa"/>
            <w:bottom w:w="0" w:type="dxa"/>
          </w:tcMar>
        </w:tcPr>
        <w:p w:rsidR="007A0128" w:rsidRDefault="007A0128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503CEB" w:rsidRDefault="00503C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B70F4"/>
    <w:multiLevelType w:val="hybridMultilevel"/>
    <w:tmpl w:val="8D380A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3A2C39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6B35B60"/>
    <w:multiLevelType w:val="hybridMultilevel"/>
    <w:tmpl w:val="F412FB74"/>
    <w:lvl w:ilvl="0" w:tplc="2B5CC27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5746A"/>
    <w:multiLevelType w:val="hybridMultilevel"/>
    <w:tmpl w:val="C9BCD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E20EED"/>
    <w:multiLevelType w:val="hybridMultilevel"/>
    <w:tmpl w:val="7DB4D0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6002FD"/>
    <w:multiLevelType w:val="hybridMultilevel"/>
    <w:tmpl w:val="2D86B5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1B43F0"/>
    <w:multiLevelType w:val="hybridMultilevel"/>
    <w:tmpl w:val="5E6E0A52"/>
    <w:lvl w:ilvl="0" w:tplc="434AFC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0B1488"/>
    <w:multiLevelType w:val="hybridMultilevel"/>
    <w:tmpl w:val="EC10D476"/>
    <w:lvl w:ilvl="0" w:tplc="2FF2DF6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531596"/>
    <w:multiLevelType w:val="hybridMultilevel"/>
    <w:tmpl w:val="9B2EB89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749E2EC2"/>
    <w:multiLevelType w:val="hybridMultilevel"/>
    <w:tmpl w:val="0A4659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6F64BE"/>
    <w:multiLevelType w:val="hybridMultilevel"/>
    <w:tmpl w:val="51B62414"/>
    <w:lvl w:ilvl="0" w:tplc="D77099C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A10293"/>
    <w:multiLevelType w:val="hybridMultilevel"/>
    <w:tmpl w:val="BF9A16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FBD549C"/>
    <w:multiLevelType w:val="hybridMultilevel"/>
    <w:tmpl w:val="91F29A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6"/>
  </w:num>
  <w:num w:numId="12">
    <w:abstractNumId w:val="7"/>
  </w:num>
  <w:num w:numId="13">
    <w:abstractNumId w:val="4"/>
  </w:num>
  <w:num w:numId="14">
    <w:abstractNumId w:val="2"/>
  </w:num>
  <w:num w:numId="15">
    <w:abstractNumId w:val="5"/>
  </w:num>
  <w:num w:numId="16">
    <w:abstractNumId w:val="8"/>
  </w:num>
  <w:num w:numId="17">
    <w:abstractNumId w:val="12"/>
  </w:num>
  <w:num w:numId="18">
    <w:abstractNumId w:val="9"/>
  </w:num>
  <w:num w:numId="19">
    <w:abstractNumId w:val="0"/>
  </w:num>
  <w:num w:numId="20">
    <w:abstractNumId w:val="10"/>
  </w:num>
  <w:num w:numId="21">
    <w:abstractNumId w:val="1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C7"/>
    <w:rsid w:val="00004E0C"/>
    <w:rsid w:val="000345EC"/>
    <w:rsid w:val="00035343"/>
    <w:rsid w:val="00041D2C"/>
    <w:rsid w:val="0004267C"/>
    <w:rsid w:val="00094673"/>
    <w:rsid w:val="000B7A29"/>
    <w:rsid w:val="000C09C4"/>
    <w:rsid w:val="000F131E"/>
    <w:rsid w:val="00111770"/>
    <w:rsid w:val="00155B06"/>
    <w:rsid w:val="00155C9C"/>
    <w:rsid w:val="00157DB2"/>
    <w:rsid w:val="001661CA"/>
    <w:rsid w:val="001A2A2E"/>
    <w:rsid w:val="001B2FD3"/>
    <w:rsid w:val="001C4F5B"/>
    <w:rsid w:val="001D45BD"/>
    <w:rsid w:val="001E3082"/>
    <w:rsid w:val="00204CE9"/>
    <w:rsid w:val="00232396"/>
    <w:rsid w:val="002B4DE5"/>
    <w:rsid w:val="002B6207"/>
    <w:rsid w:val="002B6E70"/>
    <w:rsid w:val="002C1039"/>
    <w:rsid w:val="002C5C65"/>
    <w:rsid w:val="002D198C"/>
    <w:rsid w:val="00311916"/>
    <w:rsid w:val="0033186E"/>
    <w:rsid w:val="003E00CF"/>
    <w:rsid w:val="003F026C"/>
    <w:rsid w:val="003F609C"/>
    <w:rsid w:val="00472560"/>
    <w:rsid w:val="004759A3"/>
    <w:rsid w:val="0049480E"/>
    <w:rsid w:val="004B52A9"/>
    <w:rsid w:val="004C4808"/>
    <w:rsid w:val="004E41BF"/>
    <w:rsid w:val="00503CEB"/>
    <w:rsid w:val="00506F08"/>
    <w:rsid w:val="00513FAE"/>
    <w:rsid w:val="00522B5B"/>
    <w:rsid w:val="005540F1"/>
    <w:rsid w:val="005555C6"/>
    <w:rsid w:val="005904E7"/>
    <w:rsid w:val="005A23FC"/>
    <w:rsid w:val="005A29EB"/>
    <w:rsid w:val="005D0329"/>
    <w:rsid w:val="005F5E9E"/>
    <w:rsid w:val="005F6DE6"/>
    <w:rsid w:val="00601A1D"/>
    <w:rsid w:val="00603AD3"/>
    <w:rsid w:val="0062712F"/>
    <w:rsid w:val="00637925"/>
    <w:rsid w:val="00651FAE"/>
    <w:rsid w:val="00655240"/>
    <w:rsid w:val="00680ED5"/>
    <w:rsid w:val="00696D02"/>
    <w:rsid w:val="00705BC7"/>
    <w:rsid w:val="007128B2"/>
    <w:rsid w:val="00744223"/>
    <w:rsid w:val="0079004F"/>
    <w:rsid w:val="00795CD9"/>
    <w:rsid w:val="007A0128"/>
    <w:rsid w:val="007C4616"/>
    <w:rsid w:val="007D6DC2"/>
    <w:rsid w:val="007F7A49"/>
    <w:rsid w:val="008019B2"/>
    <w:rsid w:val="00815625"/>
    <w:rsid w:val="0082133B"/>
    <w:rsid w:val="00823C76"/>
    <w:rsid w:val="008271B7"/>
    <w:rsid w:val="00827969"/>
    <w:rsid w:val="00855E89"/>
    <w:rsid w:val="00865769"/>
    <w:rsid w:val="00885035"/>
    <w:rsid w:val="00893BB6"/>
    <w:rsid w:val="008A3F86"/>
    <w:rsid w:val="009003F1"/>
    <w:rsid w:val="00903BB8"/>
    <w:rsid w:val="009258E3"/>
    <w:rsid w:val="00935762"/>
    <w:rsid w:val="0094724A"/>
    <w:rsid w:val="00950DAA"/>
    <w:rsid w:val="00951F08"/>
    <w:rsid w:val="00952F21"/>
    <w:rsid w:val="00955A04"/>
    <w:rsid w:val="00976ABF"/>
    <w:rsid w:val="0098136A"/>
    <w:rsid w:val="00983383"/>
    <w:rsid w:val="009843B5"/>
    <w:rsid w:val="009A530C"/>
    <w:rsid w:val="009C1DFF"/>
    <w:rsid w:val="009C537E"/>
    <w:rsid w:val="00A031AF"/>
    <w:rsid w:val="00A624B8"/>
    <w:rsid w:val="00A6414A"/>
    <w:rsid w:val="00A914AA"/>
    <w:rsid w:val="00AA511F"/>
    <w:rsid w:val="00AA7DD4"/>
    <w:rsid w:val="00AE018D"/>
    <w:rsid w:val="00AF1EDE"/>
    <w:rsid w:val="00AF7AEA"/>
    <w:rsid w:val="00B0679A"/>
    <w:rsid w:val="00B1506A"/>
    <w:rsid w:val="00B21325"/>
    <w:rsid w:val="00B242C0"/>
    <w:rsid w:val="00B268A6"/>
    <w:rsid w:val="00B33D07"/>
    <w:rsid w:val="00B95514"/>
    <w:rsid w:val="00BC15EF"/>
    <w:rsid w:val="00BE7A5D"/>
    <w:rsid w:val="00C02E61"/>
    <w:rsid w:val="00C07C42"/>
    <w:rsid w:val="00C447D7"/>
    <w:rsid w:val="00C53318"/>
    <w:rsid w:val="00CB0639"/>
    <w:rsid w:val="00CE1A0B"/>
    <w:rsid w:val="00CF665E"/>
    <w:rsid w:val="00D02781"/>
    <w:rsid w:val="00D04270"/>
    <w:rsid w:val="00D23143"/>
    <w:rsid w:val="00D31170"/>
    <w:rsid w:val="00D35F70"/>
    <w:rsid w:val="00D73614"/>
    <w:rsid w:val="00E12E0B"/>
    <w:rsid w:val="00E23B63"/>
    <w:rsid w:val="00E24B6F"/>
    <w:rsid w:val="00E402BB"/>
    <w:rsid w:val="00E60C42"/>
    <w:rsid w:val="00E86887"/>
    <w:rsid w:val="00E926F7"/>
    <w:rsid w:val="00E94921"/>
    <w:rsid w:val="00EB44CF"/>
    <w:rsid w:val="00EC6DA6"/>
    <w:rsid w:val="00EF4880"/>
    <w:rsid w:val="00F213D8"/>
    <w:rsid w:val="00F660C1"/>
    <w:rsid w:val="00F822E7"/>
    <w:rsid w:val="00F953E8"/>
    <w:rsid w:val="00FC3BA7"/>
    <w:rsid w:val="00FE4BD5"/>
    <w:rsid w:val="00FF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6D8F69-6766-428A-822E-41830CD0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3B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3B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3B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3B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3B5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3B5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3B5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3B5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3B5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3B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8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28B2"/>
  </w:style>
  <w:style w:type="paragraph" w:styleId="Footer">
    <w:name w:val="footer"/>
    <w:basedOn w:val="Normal"/>
    <w:link w:val="FooterChar"/>
    <w:uiPriority w:val="99"/>
    <w:unhideWhenUsed/>
    <w:rsid w:val="00712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8B2"/>
  </w:style>
  <w:style w:type="character" w:customStyle="1" w:styleId="Heading1Char">
    <w:name w:val="Heading 1 Char"/>
    <w:basedOn w:val="DefaultParagraphFont"/>
    <w:link w:val="Heading1"/>
    <w:uiPriority w:val="9"/>
    <w:rsid w:val="009843B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3B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3B5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3B5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3B5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3B5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3B5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3B5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9843B5"/>
    <w:rPr>
      <w:b/>
      <w:bCs/>
      <w:color w:val="A50E82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843B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843B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3B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843B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843B5"/>
    <w:rPr>
      <w:b/>
      <w:bCs/>
    </w:rPr>
  </w:style>
  <w:style w:type="character" w:styleId="Emphasis">
    <w:name w:val="Emphasis"/>
    <w:basedOn w:val="DefaultParagraphFont"/>
    <w:uiPriority w:val="20"/>
    <w:qFormat/>
    <w:rsid w:val="009843B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9843B5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9843B5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9843B5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3B5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3B5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9843B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843B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843B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843B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843B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43B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03CEB"/>
    <w:rPr>
      <w:color w:val="808080"/>
    </w:rPr>
  </w:style>
  <w:style w:type="paragraph" w:styleId="ListParagraph">
    <w:name w:val="List Paragraph"/>
    <w:basedOn w:val="Normal"/>
    <w:uiPriority w:val="34"/>
    <w:qFormat/>
    <w:rsid w:val="009843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C76"/>
    <w:rPr>
      <w:color w:val="0D2E4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C3\Documents\Custom%20Office%20Templates\MSIT-TEMPLATE.dotx" TargetMode="Externa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246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F8C4F50-8799-4B94-BAFD-E492A5C1751E}">
  <we:reference id="wa104041485" version="1.1.0.0" store="en-US" storeType="OMEX"/>
  <we:alternateReferences>
    <we:reference id="WA104041485" version="1.1.0.0" store="WA10404148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198738-2137-4AD1-8879-67D4E803E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MSIT-TEMPLATE</Template>
  <TotalTime>6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CRYPTOGRAPHY     WEEK-4     MODLUE:</vt:lpstr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CRYPTOGRAPHY     WEEK-1     MODLUE:</dc:title>
  <dc:subject/>
  <dc:creator>SRIKANTH n</dc:creator>
  <cp:keywords/>
  <dc:description/>
  <cp:lastModifiedBy>srikanth</cp:lastModifiedBy>
  <cp:revision>8</cp:revision>
  <dcterms:created xsi:type="dcterms:W3CDTF">2015-11-21T01:34:00Z</dcterms:created>
  <dcterms:modified xsi:type="dcterms:W3CDTF">2015-11-21T01:39:00Z</dcterms:modified>
</cp:coreProperties>
</file>